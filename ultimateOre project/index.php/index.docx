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F00673">
      <w:bookmarkStart w:id="0" w:name="_GoBack"/>
      <w:bookmarkEnd w:id="0"/>
      <w:r>
        <w:t>&lt;!--</w:t>
      </w:r>
    </w:p>
    <w:p w:rsidR="00000000" w:rsidRDefault="00F00673">
      <w:r>
        <w:t>author: W3layouts</w:t>
      </w:r>
    </w:p>
    <w:p w:rsidR="00000000" w:rsidRDefault="00F00673">
      <w:r>
        <w:t>author URL: http://w3layouts.com</w:t>
      </w:r>
    </w:p>
    <w:p w:rsidR="00000000" w:rsidRDefault="00F00673">
      <w:r>
        <w:t>License: Creative Commons Attribution 3.0 Unported</w:t>
      </w:r>
    </w:p>
    <w:p w:rsidR="00000000" w:rsidRDefault="00F00673">
      <w:r>
        <w:t>License URL: http://creativecommons.org/licenses/by/3.0/</w:t>
      </w:r>
    </w:p>
    <w:p w:rsidR="00000000" w:rsidRDefault="00F00673">
      <w:r>
        <w:t>--&gt;</w:t>
      </w:r>
    </w:p>
    <w:p w:rsidR="00000000" w:rsidRDefault="00F00673">
      <w:r>
        <w:t>&lt;!DOCTYPE html&gt;</w:t>
      </w:r>
    </w:p>
    <w:p w:rsidR="00000000" w:rsidRDefault="00F00673">
      <w:r>
        <w:t>&lt;html lang="zxx"&gt;</w:t>
      </w:r>
    </w:p>
    <w:p w:rsidR="00000000" w:rsidRDefault="00F00673">
      <w:r>
        <w:t>&lt;head&gt;</w:t>
      </w:r>
    </w:p>
    <w:p w:rsidR="00000000" w:rsidRDefault="00F00673">
      <w:r>
        <w:t>&lt;title&gt;Home :: UltimateOre Photography&lt;/title&gt;</w:t>
      </w:r>
    </w:p>
    <w:p w:rsidR="00000000" w:rsidRDefault="00F00673">
      <w:r>
        <w:t>&lt;!-- custom-theme --&gt;</w:t>
      </w:r>
    </w:p>
    <w:p w:rsidR="00000000" w:rsidRDefault="00F00673">
      <w:r>
        <w:t>&lt;meta name="viewport" content="width=device-width, initial-scale=1"&gt;</w:t>
      </w:r>
    </w:p>
    <w:p w:rsidR="00000000" w:rsidRDefault="00F00673">
      <w:r>
        <w:t>&lt;meta http-equiv="Content-Type" content="text/html; charset=utf-8" /&gt;</w:t>
      </w:r>
    </w:p>
    <w:p w:rsidR="00000000" w:rsidRDefault="00F00673">
      <w:r>
        <w:t>&lt;script type="application/x-javascript"&gt; addEventListener("load", function() { setTimeout(hide</w:t>
      </w:r>
      <w:r>
        <w:t>URLbar, 0); }, false);</w:t>
      </w:r>
    </w:p>
    <w:p w:rsidR="00000000" w:rsidRDefault="00F00673">
      <w:r>
        <w:tab/>
      </w:r>
      <w:r>
        <w:tab/>
        <w:t>function hideURLbar(){ window.scrollTo(0,1); } &lt;/script&gt;</w:t>
      </w:r>
    </w:p>
    <w:p w:rsidR="00000000" w:rsidRDefault="00F00673">
      <w:r>
        <w:t>&lt;!-- //custom-theme --&gt;</w:t>
      </w:r>
    </w:p>
    <w:p w:rsidR="00000000" w:rsidRDefault="00F00673">
      <w:r>
        <w:t>&lt;link href="css/bootstrap.css" rel="stylesheet" type="text/css" media="all" /&gt;</w:t>
      </w:r>
    </w:p>
    <w:p w:rsidR="00000000" w:rsidRDefault="00F00673">
      <w:r>
        <w:t xml:space="preserve">&lt;link href="css/JiSlider.css" rel="stylesheet"&gt; </w:t>
      </w:r>
    </w:p>
    <w:p w:rsidR="00000000" w:rsidRDefault="00F00673">
      <w:r>
        <w:t>&lt;link href="css/style.</w:t>
      </w:r>
      <w:r>
        <w:t>css" rel="stylesheet" type="text/css" media="all" /&gt;</w:t>
      </w:r>
    </w:p>
    <w:p w:rsidR="00000000" w:rsidRDefault="00F00673">
      <w:r>
        <w:t>&lt;!-- font-awesome-icons --&gt;</w:t>
      </w:r>
    </w:p>
    <w:p w:rsidR="00000000" w:rsidRDefault="00F00673">
      <w:r>
        <w:t xml:space="preserve">&lt;link href="css/font-awesome.css" rel="stylesheet"&gt; </w:t>
      </w:r>
    </w:p>
    <w:p w:rsidR="00000000" w:rsidRDefault="00F00673">
      <w:r>
        <w:t>&lt;!-- //font-awesome-icons --&gt;</w:t>
      </w:r>
    </w:p>
    <w:p w:rsidR="00000000" w:rsidRDefault="00F00673">
      <w:r>
        <w:t>&lt;link href="//fonts.googleapis.com/css?family=Montserrat:400,700" rel="stylesheet"&gt;</w:t>
      </w:r>
    </w:p>
    <w:p w:rsidR="00000000" w:rsidRDefault="00F00673">
      <w:r>
        <w:t>&lt;link hr</w:t>
      </w:r>
      <w:r>
        <w:t>ef='//fonts.googleapis.com/css?family=Open+Sans:400,300,300italic,400italic,600,600italic,700,700italic,800,800italic' rel='stylesheet' type='text/css'&gt;</w:t>
      </w:r>
    </w:p>
    <w:p w:rsidR="00000000" w:rsidRDefault="00F00673">
      <w:r>
        <w:t>&lt;/head&gt;</w:t>
      </w:r>
    </w:p>
    <w:p w:rsidR="00000000" w:rsidRDefault="00F00673">
      <w:r>
        <w:t>&lt;body&gt;</w:t>
      </w:r>
    </w:p>
    <w:p w:rsidR="00000000" w:rsidRDefault="00F00673">
      <w:r>
        <w:t>&lt;!-- header --&gt;</w:t>
      </w:r>
    </w:p>
    <w:p w:rsidR="00000000" w:rsidRDefault="00F00673">
      <w:r>
        <w:lastRenderedPageBreak/>
        <w:t>&lt;div class="banner-top"&gt;</w:t>
      </w:r>
    </w:p>
    <w:p w:rsidR="00000000" w:rsidRDefault="00F00673"/>
    <w:p w:rsidR="00000000" w:rsidRDefault="00F00673">
      <w:r>
        <w:tab/>
        <w:t>&lt;div class="w3_navigation"&gt;</w:t>
      </w:r>
    </w:p>
    <w:p w:rsidR="00000000" w:rsidRDefault="00F00673">
      <w:r>
        <w:tab/>
      </w:r>
      <w:r>
        <w:tab/>
        <w:t>&lt;div class="</w:t>
      </w:r>
      <w:r>
        <w:t>container"&gt;</w:t>
      </w:r>
    </w:p>
    <w:p w:rsidR="00000000" w:rsidRDefault="00F00673">
      <w:r>
        <w:tab/>
      </w:r>
      <w:r>
        <w:tab/>
      </w:r>
      <w:r>
        <w:tab/>
        <w:t>&lt;nav class="navbar navbar-default"&gt;</w:t>
      </w:r>
    </w:p>
    <w:p w:rsidR="00000000" w:rsidRDefault="00F00673">
      <w:r>
        <w:tab/>
      </w:r>
      <w:r>
        <w:tab/>
      </w:r>
      <w:r>
        <w:tab/>
      </w:r>
      <w:r>
        <w:tab/>
        <w:t>&lt;div class="navbar-header navbar-left"&gt;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  <w:t>&lt;button type="button" class="navbar-toggle collapsed" data-toggle="collapse" data-target="#bs-example-navbar-collapse-1"&gt;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  <w:t>&lt;span class="sr-only"&gt;Toggle</w:t>
      </w:r>
      <w:r>
        <w:t xml:space="preserve"> navigation&lt;/span&gt;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  <w:t>&lt;span class="icon-bar"&gt;&lt;/span&gt;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  <w:t>&lt;span class="icon-bar"&gt;&lt;/span&gt;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  <w:t>&lt;span class="icon-bar"&gt;&lt;/span&gt;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  <w:t>&lt;/button&gt;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  <w:t xml:space="preserve">&lt;h1&gt;&lt;a class="navbar-brand" href="index.html"&gt;&lt;i class="fa fa-camera" aria-hidden="true"&gt;&lt;/i&gt; UltimateOre </w:t>
      </w:r>
      <w:r>
        <w:t xml:space="preserve"> &lt;p class="logo_w3l_agile_caption"&gt;Photography&lt;/p&gt;&lt;/a&gt;&lt;/h1&gt;</w:t>
      </w:r>
    </w:p>
    <w:p w:rsidR="00000000" w:rsidRDefault="00F00673">
      <w:r>
        <w:tab/>
      </w:r>
      <w:r>
        <w:tab/>
      </w:r>
      <w:r>
        <w:tab/>
      </w:r>
      <w:r>
        <w:tab/>
        <w:t>&lt;/div&gt;</w:t>
      </w:r>
    </w:p>
    <w:p w:rsidR="00000000" w:rsidRDefault="00F00673">
      <w:r>
        <w:tab/>
      </w:r>
      <w:r>
        <w:tab/>
      </w:r>
      <w:r>
        <w:tab/>
      </w:r>
      <w:r>
        <w:tab/>
        <w:t>&lt;!-- Collect the nav links, forms, and other content for toggling --&gt;</w:t>
      </w:r>
    </w:p>
    <w:p w:rsidR="00000000" w:rsidRDefault="00F00673">
      <w:r>
        <w:tab/>
      </w:r>
      <w:r>
        <w:tab/>
      </w:r>
      <w:r>
        <w:tab/>
      </w:r>
      <w:r>
        <w:tab/>
        <w:t>&lt;div class="collapse navbar-collapse navbar-right" id="bs-example-navbar-collapse-1"&gt;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  <w:t>&lt;nav class="menu</w:t>
      </w:r>
      <w:r>
        <w:t xml:space="preserve"> menu--iris"&gt;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  <w:t>&lt;ul class="nav navbar-nav menu__list"&gt;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class="menu__item menu__item--current"&gt;&lt;a href="index.html" class="menu__link"&gt;Home&lt;/a&gt;&lt;/li&gt;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class="menu__item"&gt;&lt;a href="#about" class="menu__link scroll"&gt;About&lt;/a&gt;&lt;/li&gt;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class="menu__item"&gt;&lt;a href="#gallery" class="menu__link scroll"&gt;My Photos&lt;/a&gt;&lt;/li&gt;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class="menu__item"&gt;&lt;a href="#contact" class="menu__link scroll"&gt;Contact &lt;/a&gt;&lt;/li&gt;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  <w:t>&lt;/nav&gt;</w:t>
      </w:r>
    </w:p>
    <w:p w:rsidR="00000000" w:rsidRDefault="00F00673">
      <w:r>
        <w:tab/>
      </w:r>
      <w:r>
        <w:tab/>
      </w:r>
      <w:r>
        <w:tab/>
      </w:r>
      <w:r>
        <w:tab/>
        <w:t>&lt;/div&gt;</w:t>
      </w:r>
    </w:p>
    <w:p w:rsidR="00000000" w:rsidRDefault="00F00673">
      <w:r>
        <w:tab/>
      </w:r>
      <w:r>
        <w:tab/>
      </w:r>
      <w:r>
        <w:tab/>
        <w:t>&lt;/nav&gt;</w:t>
      </w:r>
    </w:p>
    <w:p w:rsidR="00000000" w:rsidRDefault="00F00673"/>
    <w:p w:rsidR="00000000" w:rsidRDefault="00F00673">
      <w:r>
        <w:tab/>
      </w:r>
      <w:r>
        <w:tab/>
        <w:t>&lt;/div&gt;</w:t>
      </w:r>
    </w:p>
    <w:p w:rsidR="00000000" w:rsidRDefault="00F00673">
      <w:r>
        <w:tab/>
        <w:t>&lt;/div&gt;</w:t>
      </w:r>
    </w:p>
    <w:p w:rsidR="00000000" w:rsidRDefault="00F00673">
      <w:r>
        <w:t>&lt;!--</w:t>
      </w:r>
      <w:r>
        <w:t xml:space="preserve"> //header --&gt;</w:t>
      </w:r>
    </w:p>
    <w:p w:rsidR="00000000" w:rsidRDefault="00F00673">
      <w:r>
        <w:t>&lt;!-- banner --&gt;</w:t>
      </w:r>
    </w:p>
    <w:p w:rsidR="00000000" w:rsidRDefault="00F00673">
      <w:r>
        <w:tab/>
        <w:t>&lt;div class="banner-silder"&gt;</w:t>
      </w:r>
    </w:p>
    <w:p w:rsidR="00000000" w:rsidRDefault="00F00673">
      <w:r>
        <w:tab/>
      </w:r>
      <w:r>
        <w:tab/>
        <w:t>&lt;div id="JiSlider" class="jislider"&gt;</w:t>
      </w:r>
    </w:p>
    <w:p w:rsidR="00000000" w:rsidRDefault="00F00673">
      <w:r>
        <w:tab/>
      </w:r>
      <w:r>
        <w:tab/>
      </w:r>
      <w:r>
        <w:tab/>
        <w:t>&lt;ul&gt;</w:t>
      </w:r>
    </w:p>
    <w:p w:rsidR="00000000" w:rsidRDefault="00F00673">
      <w:r>
        <w:tab/>
      </w:r>
      <w:r>
        <w:tab/>
      </w:r>
      <w:r>
        <w:tab/>
      </w:r>
      <w:r>
        <w:tab/>
        <w:t>&lt;li&gt;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  <w:t>&lt;div class="w3layouts-banner-top"&gt;</w:t>
      </w:r>
    </w:p>
    <w:p w:rsidR="00000000" w:rsidRDefault="00F00673"/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class="container"&gt;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class="agileits-banner-info"&gt;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&lt;span&gt;Beautifull&lt;</w:t>
      </w:r>
      <w:r>
        <w:t>/span&gt;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&lt;h3&gt;Wedding&lt;/h3&gt;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ab/>
        <w:t>&lt;p&gt;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ab/>
        <w:t xml:space="preserve">   by the virtue of pictures, we keep your wedding memories secured!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  <w:t>&lt;/p&gt;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  <w:r>
        <w:tab/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000000" w:rsidRDefault="00F00673">
      <w:r>
        <w:tab/>
      </w:r>
      <w:r>
        <w:tab/>
      </w:r>
      <w:r>
        <w:tab/>
      </w:r>
      <w:r>
        <w:tab/>
        <w:t>&lt;/li&gt;</w:t>
      </w:r>
    </w:p>
    <w:p w:rsidR="00000000" w:rsidRDefault="00F00673">
      <w:r>
        <w:tab/>
      </w:r>
      <w:r>
        <w:tab/>
      </w:r>
      <w:r>
        <w:tab/>
      </w:r>
      <w:r>
        <w:tab/>
        <w:t>&lt;li&gt;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  <w:t>&lt;div class="w3layout</w:t>
      </w:r>
      <w:r>
        <w:t>s-banner-top w3layouts-banner-top1"&gt;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  <w:t>&lt;div class="container"&gt;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class="agileits-banner-info"&gt;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&lt;span&gt;Birthday&lt;/span&gt;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&lt;h3&gt;Photography&lt;/h3&gt;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ab/>
        <w:t xml:space="preserve">   we plan for your birthdays and make it a wonderfu</w:t>
      </w:r>
      <w:r>
        <w:t>l one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  <w:t>&lt;/p&gt;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  <w:r>
        <w:tab/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000000" w:rsidRDefault="00F00673">
      <w:r>
        <w:tab/>
      </w:r>
      <w:r>
        <w:tab/>
      </w:r>
      <w:r>
        <w:tab/>
      </w:r>
      <w:r>
        <w:tab/>
        <w:t>&lt;/li&gt;</w:t>
      </w:r>
    </w:p>
    <w:p w:rsidR="00000000" w:rsidRDefault="00F00673">
      <w:r>
        <w:tab/>
      </w:r>
      <w:r>
        <w:tab/>
      </w:r>
      <w:r>
        <w:tab/>
      </w:r>
      <w:r>
        <w:tab/>
        <w:t>&lt;li&gt;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  <w:t>&lt;div class="w3layouts-banner-top w3layouts-banner-top2"&gt;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class="container"&gt;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class="agileits-banner-info"&gt;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&lt;span&gt;Awesome&lt;</w:t>
      </w:r>
      <w:r>
        <w:t>/span&gt;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&lt;h3&gt;Nature&lt;/h3&gt;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ab/>
        <w:t xml:space="preserve">  we go viral to show the reality of nature,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ab/>
        <w:t xml:space="preserve">  Nature is life!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  <w:t>&lt;/p&gt;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  <w:t>&lt;/li&gt;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  <w:t>&lt;li&gt;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  <w:t>&lt;div cla</w:t>
      </w:r>
      <w:r>
        <w:t>ss="w3layouts-banner-top w3layouts-banner-top3"&gt;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class="container"&gt;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class="agileits-banner-info"&gt;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&lt;span&gt;Amazing&lt;/span&gt;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&lt;h3&gt;PEOPLE&lt;/h3&gt;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ab/>
        <w:t xml:space="preserve">    what connect us together aside life is the</w:t>
      </w:r>
      <w:r>
        <w:t xml:space="preserve"> people we meet on daily basis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  <w:t>&lt;/p&gt;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  <w:t>&lt;/li&gt;</w:t>
      </w:r>
    </w:p>
    <w:p w:rsidR="00000000" w:rsidRDefault="00F00673">
      <w:r>
        <w:tab/>
      </w:r>
      <w:r>
        <w:tab/>
      </w:r>
      <w:r>
        <w:tab/>
        <w:t>&lt;/ul&gt;</w:t>
      </w:r>
    </w:p>
    <w:p w:rsidR="00000000" w:rsidRDefault="00F00673">
      <w:r>
        <w:tab/>
      </w:r>
      <w:r>
        <w:tab/>
        <w:t>&lt;/div&gt;</w:t>
      </w:r>
    </w:p>
    <w:p w:rsidR="00000000" w:rsidRDefault="00F00673">
      <w:r>
        <w:t xml:space="preserve">      &lt;/div&gt;</w:t>
      </w:r>
    </w:p>
    <w:p w:rsidR="00000000" w:rsidRDefault="00F00673">
      <w:r>
        <w:t>&lt;/div&gt;</w:t>
      </w:r>
    </w:p>
    <w:p w:rsidR="00000000" w:rsidRDefault="00F00673">
      <w:r>
        <w:t>&lt;!-- //banner --&gt;</w:t>
      </w:r>
    </w:p>
    <w:p w:rsidR="00000000" w:rsidRDefault="00F00673"/>
    <w:p w:rsidR="00000000" w:rsidRDefault="00F00673">
      <w:r>
        <w:tab/>
        <w:t>&lt;!--about--&gt;</w:t>
      </w:r>
    </w:p>
    <w:p w:rsidR="00000000" w:rsidRDefault="00F00673">
      <w:r>
        <w:t>&lt;div class="about" id="about"&gt;</w:t>
      </w:r>
    </w:p>
    <w:p w:rsidR="00000000" w:rsidRDefault="00F00673">
      <w:r>
        <w:tab/>
        <w:t>&lt;div class="container"&gt;</w:t>
      </w:r>
    </w:p>
    <w:p w:rsidR="00000000" w:rsidRDefault="00F00673">
      <w:r>
        <w:tab/>
      </w:r>
      <w:r>
        <w:tab/>
        <w:t>&lt;</w:t>
      </w:r>
      <w:r>
        <w:t>div class="about-main"&gt;</w:t>
      </w:r>
    </w:p>
    <w:p w:rsidR="00000000" w:rsidRDefault="00F00673">
      <w:r>
        <w:tab/>
      </w:r>
      <w:r>
        <w:tab/>
      </w:r>
      <w:r>
        <w:tab/>
        <w:t>&lt;div class="col-md-6 about-left_w3ls_img"&gt;</w:t>
      </w:r>
    </w:p>
    <w:p w:rsidR="00000000" w:rsidRDefault="00F00673">
      <w:r>
        <w:tab/>
      </w:r>
      <w:r>
        <w:tab/>
      </w:r>
      <w:r>
        <w:tab/>
      </w:r>
      <w:r>
        <w:tab/>
      </w:r>
    </w:p>
    <w:p w:rsidR="00000000" w:rsidRDefault="00F00673">
      <w:r>
        <w:tab/>
      </w:r>
      <w:r>
        <w:tab/>
      </w:r>
      <w:r>
        <w:tab/>
        <w:t>&lt;/div&gt;</w:t>
      </w:r>
    </w:p>
    <w:p w:rsidR="00000000" w:rsidRDefault="00F00673">
      <w:r>
        <w:tab/>
      </w:r>
      <w:r>
        <w:tab/>
      </w:r>
      <w:r>
        <w:tab/>
        <w:t>&lt;div class="col-md-6 about-right_w3ls"&gt;</w:t>
      </w:r>
    </w:p>
    <w:p w:rsidR="00000000" w:rsidRDefault="00F00673">
      <w:r>
        <w:tab/>
      </w:r>
      <w:r>
        <w:tab/>
        <w:t xml:space="preserve">  &lt;div class="about-top_agile_its"&gt;</w:t>
      </w:r>
    </w:p>
    <w:p w:rsidR="00000000" w:rsidRDefault="00F00673">
      <w:r>
        <w:tab/>
      </w:r>
      <w:r>
        <w:tab/>
      </w:r>
      <w:r>
        <w:tab/>
        <w:t>&lt;h2&gt;About Me&lt;/h2&gt;</w:t>
      </w:r>
    </w:p>
    <w:p w:rsidR="00000000" w:rsidRDefault="00F00673">
      <w:r>
        <w:tab/>
      </w:r>
      <w:r>
        <w:tab/>
      </w:r>
      <w:r>
        <w:tab/>
        <w:t>&lt;h5&gt;Professional in photography&lt;/h5&gt;</w:t>
      </w:r>
    </w:p>
    <w:p w:rsidR="00000000" w:rsidRDefault="00F00673">
      <w:r>
        <w:tab/>
      </w:r>
      <w:r>
        <w:tab/>
      </w:r>
      <w:r>
        <w:tab/>
        <w:t>&lt;p&gt; Am Adebayo Oreoluwa Em</w:t>
      </w:r>
      <w:r>
        <w:t>manuel, A graduate from Federal University of Technology, Akure (FUTA).</w:t>
      </w:r>
    </w:p>
    <w:p w:rsidR="00000000" w:rsidRDefault="00F00673">
      <w:r>
        <w:tab/>
      </w:r>
      <w:r>
        <w:tab/>
      </w:r>
      <w:r>
        <w:tab/>
        <w:t>&lt;p&gt;</w:t>
      </w:r>
    </w:p>
    <w:p w:rsidR="00000000" w:rsidRDefault="00F00673">
      <w:r>
        <w:t>A world without photography will be meaningless to us if there is no light and color which opens up our minds and expresses passion. That's what we do &lt;/p&gt;</w:t>
      </w:r>
    </w:p>
    <w:p w:rsidR="00000000" w:rsidRDefault="00F00673">
      <w:r>
        <w:tab/>
      </w:r>
      <w:r>
        <w:tab/>
      </w:r>
      <w:r>
        <w:tab/>
        <w:t>&lt;span&gt;preserving m</w:t>
      </w:r>
      <w:r>
        <w:t>emories of your event is our motive... #UltimateorePhotography &lt;/span&gt;</w:t>
      </w:r>
    </w:p>
    <w:p w:rsidR="00000000" w:rsidRDefault="00F00673">
      <w:r>
        <w:tab/>
      </w:r>
      <w:r>
        <w:tab/>
      </w:r>
    </w:p>
    <w:p w:rsidR="00000000" w:rsidRDefault="00F00673">
      <w:r>
        <w:tab/>
      </w:r>
      <w:r>
        <w:tab/>
      </w:r>
      <w:r>
        <w:tab/>
      </w:r>
    </w:p>
    <w:p w:rsidR="00000000" w:rsidRDefault="00F00673"/>
    <w:p w:rsidR="00000000" w:rsidRDefault="00F00673">
      <w:r>
        <w:tab/>
        <w:t xml:space="preserve">  &lt;/div&gt;</w:t>
      </w:r>
    </w:p>
    <w:p w:rsidR="00000000" w:rsidRDefault="00F00673">
      <w:r>
        <w:t xml:space="preserve">   &lt;div class="clearfix"&gt; &lt;/div&gt;</w:t>
      </w:r>
    </w:p>
    <w:p w:rsidR="00000000" w:rsidRDefault="00F00673">
      <w:r>
        <w:tab/>
        <w:t xml:space="preserve">   &lt;/div&gt;</w:t>
      </w:r>
    </w:p>
    <w:p w:rsidR="00000000" w:rsidRDefault="00F00673">
      <w:r>
        <w:t xml:space="preserve">    &lt;/div&gt;</w:t>
      </w:r>
    </w:p>
    <w:p w:rsidR="00000000" w:rsidRDefault="00F00673">
      <w:r>
        <w:t>&lt;/div&gt;</w:t>
      </w:r>
    </w:p>
    <w:p w:rsidR="00000000" w:rsidRDefault="00F00673">
      <w:r>
        <w:tab/>
        <w:t>&lt;!-- //about --&gt;</w:t>
      </w:r>
    </w:p>
    <w:p w:rsidR="00000000" w:rsidRDefault="00F00673"/>
    <w:p w:rsidR="00000000" w:rsidRDefault="00F00673">
      <w:r>
        <w:t>&lt;!--/services --&gt;</w:t>
      </w:r>
    </w:p>
    <w:p w:rsidR="00000000" w:rsidRDefault="00F00673">
      <w:r>
        <w:tab/>
        <w:t>&lt;div class="banner-bottom jarallax" id="services"&gt;</w:t>
      </w:r>
    </w:p>
    <w:p w:rsidR="00000000" w:rsidRDefault="00F00673">
      <w:r>
        <w:tab/>
      </w:r>
      <w:r>
        <w:tab/>
        <w:t xml:space="preserve">   &lt;div class=</w:t>
      </w:r>
      <w:r>
        <w:t>"agile_overlay"&gt;</w:t>
      </w:r>
    </w:p>
    <w:p w:rsidR="00000000" w:rsidRDefault="00F00673">
      <w:r>
        <w:tab/>
      </w:r>
      <w:r>
        <w:tab/>
        <w:t xml:space="preserve">     &lt;div class="container"&gt;</w:t>
      </w:r>
    </w:p>
    <w:p w:rsidR="00000000" w:rsidRDefault="00F00673">
      <w:r>
        <w:tab/>
      </w:r>
      <w:r>
        <w:tab/>
      </w:r>
      <w:r>
        <w:tab/>
        <w:t>&lt;div class="agileits_heading_section"&gt;</w:t>
      </w:r>
    </w:p>
    <w:p w:rsidR="00000000" w:rsidRDefault="00F00673">
      <w:r>
        <w:tab/>
      </w:r>
      <w:r>
        <w:tab/>
      </w:r>
      <w:r>
        <w:tab/>
      </w:r>
      <w:r>
        <w:tab/>
        <w:t>&lt;h3 class="wthree_head two"&gt;WHAT I CREATE&lt;/h3&gt;</w:t>
      </w:r>
    </w:p>
    <w:p w:rsidR="00000000" w:rsidRDefault="00F00673">
      <w:r>
        <w:tab/>
      </w:r>
      <w:r>
        <w:tab/>
      </w:r>
      <w:r>
        <w:tab/>
      </w:r>
      <w:r>
        <w:tab/>
        <w:t>&lt;p class="w3l_sub_para_agile"&gt;For Digital Life&lt;/p&gt;</w:t>
      </w:r>
    </w:p>
    <w:p w:rsidR="00000000" w:rsidRDefault="00F00673">
      <w:r>
        <w:tab/>
      </w:r>
      <w:r>
        <w:tab/>
      </w:r>
      <w:r>
        <w:tab/>
      </w:r>
      <w:r>
        <w:tab/>
      </w:r>
    </w:p>
    <w:p w:rsidR="00000000" w:rsidRDefault="00F00673">
      <w:r>
        <w:tab/>
      </w:r>
      <w:r>
        <w:tab/>
      </w:r>
      <w:r>
        <w:tab/>
        <w:t>&lt;/div&gt;</w:t>
      </w:r>
    </w:p>
    <w:p w:rsidR="00000000" w:rsidRDefault="00F00673">
      <w:r>
        <w:tab/>
      </w:r>
      <w:r>
        <w:tab/>
      </w:r>
      <w:r>
        <w:tab/>
        <w:t>&lt;div class="inner_w3l_agile_grids"&gt;</w:t>
      </w:r>
    </w:p>
    <w:p w:rsidR="00000000" w:rsidRDefault="00F00673">
      <w:r>
        <w:tab/>
      </w:r>
      <w:r>
        <w:tab/>
      </w:r>
      <w:r>
        <w:tab/>
      </w:r>
      <w:r>
        <w:tab/>
        <w:t>&lt;d</w:t>
      </w:r>
      <w:r>
        <w:t>iv class="col-md-4 w3ls_banner_bottom_grid"&gt;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  <w:t>&lt;div class="w3l_banner_bottom_grid1"&gt;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  <w:t>&lt;i class="fa fa-camera" aria-hidden="true"&gt;&lt;/i&gt;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  <w:t>&lt;/div&gt;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  <w:t>&lt;h4&gt;Adventure&lt;/h4&gt;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  <w:t>&lt;p&gt;”Then one day, when you least expect it, the great adventure finds you</w:t>
      </w:r>
      <w:r>
        <w:t>.”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  <w:t>&lt;/p&gt;</w:t>
      </w:r>
    </w:p>
    <w:p w:rsidR="00000000" w:rsidRDefault="00F00673">
      <w:r>
        <w:tab/>
      </w:r>
      <w:r>
        <w:tab/>
      </w:r>
      <w:r>
        <w:tab/>
      </w:r>
      <w:r>
        <w:tab/>
        <w:t>&lt;/div&gt;</w:t>
      </w:r>
    </w:p>
    <w:p w:rsidR="00000000" w:rsidRDefault="00F00673">
      <w:r>
        <w:tab/>
      </w:r>
      <w:r>
        <w:tab/>
      </w:r>
      <w:r>
        <w:tab/>
      </w:r>
      <w:r>
        <w:tab/>
        <w:t>&lt;div class="col-md-4 w3ls_banner_bottom_grid"&gt;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  <w:t>&lt;div class="w3l_banner_bottom_grid1"&gt;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  <w:t>&lt;i class="fa fa-camera-retro" aria-hidden="true"&gt;&lt;/i&gt;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  <w:t>&lt;/div&gt;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  <w:t>&lt;h4&gt;Shoot Amazing Films&lt;/h4&gt;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  <w:t>&lt;p&gt;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ab/>
        <w:t xml:space="preserve">    “To photograph is to hold one’s breath, when all faculties converge to capture fleeting reality. It’s at that precise moment that mastering an image becomes a great physical and intellectual joy.”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  <w:t>&lt;/p&gt;</w:t>
      </w:r>
    </w:p>
    <w:p w:rsidR="00000000" w:rsidRDefault="00F00673">
      <w:r>
        <w:tab/>
      </w:r>
      <w:r>
        <w:tab/>
      </w:r>
      <w:r>
        <w:tab/>
      </w:r>
      <w:r>
        <w:tab/>
        <w:t>&lt;/div&gt;</w:t>
      </w:r>
    </w:p>
    <w:p w:rsidR="00000000" w:rsidRDefault="00F00673">
      <w:r>
        <w:tab/>
      </w:r>
      <w:r>
        <w:tab/>
      </w:r>
      <w:r>
        <w:tab/>
      </w:r>
      <w:r>
        <w:tab/>
        <w:t>&lt;div class="col-md-4 w3ls_banner_bottom_grid"&gt;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  <w:t>&lt;div class="w3l_banner_bottom_grid1"&gt;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  <w:t>&lt;i class="fa fa-video-camera" aria-hidden="true"&gt;&lt;/i&gt;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  <w:t>&lt;/div&gt;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  <w:t>&lt;h4&gt;Best Photographs&lt;/h4&gt;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  <w:t>&lt;p&gt;</w:t>
      </w:r>
    </w:p>
    <w:p w:rsidR="00000000" w:rsidRDefault="00F00673">
      <w:r>
        <w:tab/>
      </w:r>
      <w:r>
        <w:tab/>
      </w:r>
      <w:r>
        <w:tab/>
      </w:r>
      <w:r>
        <w:tab/>
        <w:t xml:space="preserve">    When people look at my pictures I want them</w:t>
      </w:r>
      <w:r>
        <w:t xml:space="preserve"> to feel the way they do when they want to read a line of a poem twice.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  <w:t>&lt;/p&gt;</w:t>
      </w:r>
    </w:p>
    <w:p w:rsidR="00000000" w:rsidRDefault="00F00673">
      <w:r>
        <w:tab/>
      </w:r>
      <w:r>
        <w:tab/>
      </w:r>
      <w:r>
        <w:tab/>
      </w:r>
      <w:r>
        <w:tab/>
        <w:t>&lt;/div&gt;</w:t>
      </w:r>
    </w:p>
    <w:p w:rsidR="00000000" w:rsidRDefault="00F00673">
      <w:r>
        <w:tab/>
      </w:r>
      <w:r>
        <w:tab/>
      </w:r>
      <w:r>
        <w:tab/>
      </w:r>
      <w:r>
        <w:tab/>
        <w:t>&lt;div class="clearfix"&gt; &lt;/div&gt;</w:t>
      </w:r>
    </w:p>
    <w:p w:rsidR="00000000" w:rsidRDefault="00F00673">
      <w:r>
        <w:tab/>
      </w:r>
      <w:r>
        <w:tab/>
      </w:r>
      <w:r>
        <w:tab/>
        <w:t>&lt;/div&gt;</w:t>
      </w:r>
    </w:p>
    <w:p w:rsidR="00000000" w:rsidRDefault="00F00673">
      <w:r>
        <w:tab/>
      </w:r>
      <w:r>
        <w:tab/>
        <w:t>&lt;/div&gt;</w:t>
      </w:r>
    </w:p>
    <w:p w:rsidR="00000000" w:rsidRDefault="00F00673">
      <w:r>
        <w:tab/>
      </w:r>
      <w:r>
        <w:tab/>
        <w:t>&lt;/div&gt;</w:t>
      </w:r>
    </w:p>
    <w:p w:rsidR="00000000" w:rsidRDefault="00F00673">
      <w:r>
        <w:t>&lt;/div&gt;</w:t>
      </w:r>
    </w:p>
    <w:p w:rsidR="00000000" w:rsidRDefault="00F00673">
      <w:r>
        <w:t>&lt;!-- //services --&gt;</w:t>
      </w:r>
    </w:p>
    <w:p w:rsidR="00000000" w:rsidRDefault="00F00673">
      <w:r>
        <w:t>&lt;!--start-gallery--&gt;</w:t>
      </w:r>
    </w:p>
    <w:p w:rsidR="00000000" w:rsidRDefault="00F00673">
      <w:r>
        <w:t>&lt;div class="gallery" id="gallery"&gt;</w:t>
      </w:r>
    </w:p>
    <w:p w:rsidR="00000000" w:rsidRDefault="00F00673">
      <w:r>
        <w:tab/>
        <w:t xml:space="preserve"> &lt;div</w:t>
      </w:r>
      <w:r>
        <w:t xml:space="preserve"> class="agileits_heading_section"&gt;</w:t>
      </w:r>
    </w:p>
    <w:p w:rsidR="00000000" w:rsidRDefault="00F00673">
      <w:r>
        <w:tab/>
      </w:r>
      <w:r>
        <w:tab/>
      </w:r>
      <w:r>
        <w:tab/>
      </w:r>
      <w:r>
        <w:tab/>
        <w:t>&lt;h3 class="wthree_head"&gt;My Photos&lt;/h3&gt;</w:t>
      </w:r>
    </w:p>
    <w:p w:rsidR="00000000" w:rsidRDefault="00F00673">
      <w:r>
        <w:tab/>
      </w:r>
      <w:r>
        <w:tab/>
      </w:r>
      <w:r>
        <w:tab/>
      </w:r>
      <w:r>
        <w:tab/>
        <w:t>&lt;p class="w3l_sub_para_agile"&gt;For Digital Life&lt;/p&gt;</w:t>
      </w:r>
    </w:p>
    <w:p w:rsidR="00000000" w:rsidRDefault="00F00673">
      <w:r>
        <w:tab/>
      </w:r>
      <w:r>
        <w:tab/>
      </w:r>
      <w:r>
        <w:tab/>
        <w:t>&lt;/div&gt;</w:t>
      </w:r>
    </w:p>
    <w:p w:rsidR="00000000" w:rsidRDefault="00F00673">
      <w:r>
        <w:tab/>
      </w:r>
      <w:r>
        <w:tab/>
      </w:r>
      <w:r>
        <w:tab/>
        <w:t>&lt;div class="inner_w3l_agile_grids"&gt;</w:t>
      </w:r>
    </w:p>
    <w:p w:rsidR="00000000" w:rsidRDefault="00F00673">
      <w:r>
        <w:tab/>
      </w:r>
      <w:r>
        <w:tab/>
      </w:r>
      <w:r>
        <w:tab/>
      </w:r>
      <w:r>
        <w:tab/>
        <w:t>&lt;div class="col-md-3 gallery-grid gallery1"&gt;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  <w:t>&lt;a href="images/g1.j</w:t>
      </w:r>
      <w:r>
        <w:t>pg" class="swipebox"&gt;&lt;img src="images/g1.jpeg" class="img-responsive" alt="/"&gt;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  <w:t>&lt;div class="textbox"&gt;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  <w:t>&lt;h4&gt;UltimateOre&lt;/h4&gt;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&lt;p&gt;&lt;i class="fa fa-camera" aria-hidden="true"&gt;&lt;/i&gt;&lt;/p&gt;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000000" w:rsidRDefault="00F00673">
      <w:r>
        <w:tab/>
      </w:r>
      <w:r>
        <w:tab/>
      </w:r>
      <w:r>
        <w:tab/>
      </w:r>
      <w:r>
        <w:tab/>
        <w:t>&lt;/a&gt;</w:t>
      </w:r>
    </w:p>
    <w:p w:rsidR="00000000" w:rsidRDefault="00F00673">
      <w:r>
        <w:tab/>
      </w:r>
      <w:r>
        <w:tab/>
      </w:r>
      <w:r>
        <w:tab/>
      </w:r>
      <w:r>
        <w:tab/>
        <w:t>&lt;/div&gt;</w:t>
      </w:r>
    </w:p>
    <w:p w:rsidR="00000000" w:rsidRDefault="00F00673">
      <w:r>
        <w:tab/>
      </w:r>
      <w:r>
        <w:tab/>
      </w:r>
      <w:r>
        <w:tab/>
      </w:r>
      <w:r>
        <w:tab/>
        <w:t>&lt;div class="</w:t>
      </w:r>
      <w:r>
        <w:t>col-md-3 gallery-grid gallery1"&gt;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  <w:t>&lt;a href="images/g2.jpg" class="swipebox"&gt;&lt;img src="images/g2.jpeg" class="img-responsive" alt="/"&gt;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  <w:t>&lt;div class="textbox"&gt;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  <w:t>&lt;h4&gt;Ultimateore&lt;/h4&gt;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&lt;p&gt;&lt;i class="fa fa-camera" aria-hidden="true"&gt;&lt;/i&gt;&lt;/p&gt;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000000" w:rsidRDefault="00F00673">
      <w:r>
        <w:tab/>
      </w:r>
      <w:r>
        <w:tab/>
      </w:r>
      <w:r>
        <w:tab/>
      </w:r>
      <w:r>
        <w:tab/>
        <w:t>&lt;/a&gt;</w:t>
      </w:r>
    </w:p>
    <w:p w:rsidR="00000000" w:rsidRDefault="00F00673">
      <w:r>
        <w:tab/>
      </w:r>
      <w:r>
        <w:tab/>
      </w:r>
      <w:r>
        <w:tab/>
      </w:r>
      <w:r>
        <w:tab/>
        <w:t>&lt;/div&gt;</w:t>
      </w:r>
    </w:p>
    <w:p w:rsidR="00000000" w:rsidRDefault="00F00673">
      <w:r>
        <w:tab/>
      </w:r>
      <w:r>
        <w:tab/>
      </w:r>
      <w:r>
        <w:tab/>
      </w:r>
      <w:r>
        <w:tab/>
        <w:t>&lt;div class="col-md-3 gallery-grid gallery1"&gt;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  <w:t>&lt;a href="images/g3.jpg" class="swipebox"&gt;&lt;img src="images/g3.jpeg" class="img-responsive" alt="/"&gt;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  <w:t>&lt;div class="textbox"&gt;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  <w:t>&lt;h4&gt;UltimateOre&lt;/h4&gt;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</w:t>
      </w:r>
      <w:r>
        <w:t>&lt;i class="fa fa-camera" aria-hidden="true"&gt;&lt;/i&gt;&lt;/p&gt;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000000" w:rsidRDefault="00F00673">
      <w:r>
        <w:tab/>
      </w:r>
      <w:r>
        <w:tab/>
      </w:r>
      <w:r>
        <w:tab/>
      </w:r>
      <w:r>
        <w:tab/>
        <w:t>&lt;/a&gt;</w:t>
      </w:r>
    </w:p>
    <w:p w:rsidR="00000000" w:rsidRDefault="00F00673">
      <w:r>
        <w:tab/>
      </w:r>
      <w:r>
        <w:tab/>
      </w:r>
      <w:r>
        <w:tab/>
      </w:r>
      <w:r>
        <w:tab/>
        <w:t>&lt;/div&gt;</w:t>
      </w:r>
    </w:p>
    <w:p w:rsidR="00000000" w:rsidRDefault="00F00673">
      <w:r>
        <w:tab/>
      </w:r>
      <w:r>
        <w:tab/>
      </w:r>
      <w:r>
        <w:tab/>
      </w:r>
      <w:r>
        <w:tab/>
        <w:t>&lt;div class="col-md-3 gallery-grid gallery1"&gt;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  <w:t>&lt;a href="images/g4.jpg" class="swipebox"&gt;&lt;img src="images/g4.jpeg" class="img-responsive" alt="/"&gt;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  <w:t>&lt;div</w:t>
      </w:r>
      <w:r>
        <w:t xml:space="preserve"> class="textbox"&gt;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  <w:t>&lt;h4&gt;UltimateOre&lt;/h4&gt;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&lt;p&gt;&lt;i class="fa fa-camera" aria-hidden="true"&gt;&lt;/i&gt;&lt;/p&gt;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000000" w:rsidRDefault="00F00673">
      <w:r>
        <w:tab/>
      </w:r>
      <w:r>
        <w:tab/>
      </w:r>
      <w:r>
        <w:tab/>
      </w:r>
      <w:r>
        <w:tab/>
        <w:t>&lt;/a&gt;</w:t>
      </w:r>
    </w:p>
    <w:p w:rsidR="00000000" w:rsidRDefault="00F00673">
      <w:r>
        <w:tab/>
      </w:r>
      <w:r>
        <w:tab/>
      </w:r>
      <w:r>
        <w:tab/>
      </w:r>
      <w:r>
        <w:tab/>
        <w:t>&lt;/div&gt;</w:t>
      </w:r>
    </w:p>
    <w:p w:rsidR="00000000" w:rsidRDefault="00F00673">
      <w:r>
        <w:tab/>
      </w:r>
      <w:r>
        <w:tab/>
      </w:r>
      <w:r>
        <w:tab/>
      </w:r>
      <w:r>
        <w:tab/>
        <w:t>&lt;div class="col-md-3 gallery-grid gallery1"&gt;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  <w:t>&lt;a href="images/g5.jpg" class="swipebox"&gt;&lt;img src="</w:t>
      </w:r>
      <w:r>
        <w:t>images/g5.jpeg" class="img-responsive" alt="/"&gt;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  <w:t>&lt;div class="textbox"&gt;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  <w:t>&lt;h4&gt;UltimateOre&lt;/h4&gt;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&lt;p&gt;&lt;i class="fa fa-camera" aria-hidden="true"&gt;&lt;/i&gt;&lt;/p&gt;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  <w:t>&lt;/a&gt;</w:t>
      </w:r>
    </w:p>
    <w:p w:rsidR="00000000" w:rsidRDefault="00F00673">
      <w:r>
        <w:tab/>
      </w:r>
      <w:r>
        <w:tab/>
      </w:r>
      <w:r>
        <w:tab/>
      </w:r>
      <w:r>
        <w:tab/>
        <w:t>&lt;/div&gt;</w:t>
      </w:r>
    </w:p>
    <w:p w:rsidR="00000000" w:rsidRDefault="00F00673">
      <w:r>
        <w:tab/>
      </w:r>
      <w:r>
        <w:tab/>
      </w:r>
      <w:r>
        <w:tab/>
      </w:r>
      <w:r>
        <w:tab/>
        <w:t>&lt;div class="col-md-3 gallery-grid gallery1"&gt;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  <w:t>&lt;a href="images/g6.jpg" class="swipebox"&gt;&lt;img src="images/g6.jpg" class="img-responsive" alt="/"&gt;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  <w:t>&lt;div class="textbox"&gt;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  <w:t>&lt;h4&gt;UltimateOre&lt;/h4&gt;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&lt;p&gt;&lt;i class="fa fa-camera" aria-hidden="true"&gt;&lt;/i&gt;&lt;/p&gt;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  <w:t xml:space="preserve">   &lt;/div&gt;</w:t>
      </w:r>
    </w:p>
    <w:p w:rsidR="00000000" w:rsidRDefault="00F00673">
      <w:r>
        <w:tab/>
      </w:r>
      <w:r>
        <w:tab/>
      </w:r>
      <w:r>
        <w:tab/>
      </w:r>
      <w:r>
        <w:tab/>
        <w:t xml:space="preserve">   &lt;/a&gt;</w:t>
      </w:r>
    </w:p>
    <w:p w:rsidR="00000000" w:rsidRDefault="00F00673">
      <w:r>
        <w:tab/>
      </w:r>
      <w:r>
        <w:tab/>
      </w:r>
      <w:r>
        <w:tab/>
      </w:r>
      <w:r>
        <w:tab/>
        <w:t>&lt;/div</w:t>
      </w:r>
      <w:r>
        <w:t>&gt;</w:t>
      </w:r>
    </w:p>
    <w:p w:rsidR="00000000" w:rsidRDefault="00F00673">
      <w:r>
        <w:tab/>
      </w:r>
      <w:r>
        <w:tab/>
      </w:r>
      <w:r>
        <w:tab/>
      </w:r>
      <w:r>
        <w:tab/>
        <w:t>&lt;div class="col-md-3 gallery-grid gallery1"&gt;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  <w:t>&lt;a href="images/g6.jpg" class="swipebox"&gt;&lt;img src="images/g7.jpg" class="img-responsive" alt="/"&gt;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  <w:t>&lt;div class="textbox"&gt;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  <w:t>&lt;h4&gt;UltimateOre&lt;/h4&gt;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&lt;p&gt;&lt;i class="fa fa-camera" aria-hidden="</w:t>
      </w:r>
      <w:r>
        <w:t>true"&gt;&lt;/i&gt;&lt;/p&gt;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  <w:t xml:space="preserve">   &lt;/div&gt;</w:t>
      </w:r>
    </w:p>
    <w:p w:rsidR="00000000" w:rsidRDefault="00F00673">
      <w:r>
        <w:tab/>
      </w:r>
      <w:r>
        <w:tab/>
      </w:r>
      <w:r>
        <w:tab/>
      </w:r>
      <w:r>
        <w:tab/>
        <w:t xml:space="preserve">   &lt;/a&gt;</w:t>
      </w:r>
    </w:p>
    <w:p w:rsidR="00000000" w:rsidRDefault="00F00673">
      <w:r>
        <w:tab/>
      </w:r>
      <w:r>
        <w:tab/>
      </w:r>
      <w:r>
        <w:tab/>
      </w:r>
      <w:r>
        <w:tab/>
        <w:t>&lt;/div&gt;</w:t>
      </w:r>
    </w:p>
    <w:p w:rsidR="00000000" w:rsidRDefault="00F00673">
      <w:r>
        <w:tab/>
      </w:r>
      <w:r>
        <w:tab/>
      </w:r>
      <w:r>
        <w:tab/>
      </w:r>
      <w:r>
        <w:tab/>
        <w:t>&lt;div class="col-md-3 gallery-grid gallery1"&gt;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  <w:t>&lt;a href="images/g6.jpg" class="swipebox"&gt;&lt;img src="images/g8.jpg" class="img-responsive" alt="/"&gt;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  <w:t>&lt;div class="textbox"&gt;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  <w:t>&lt;h4&gt;UltimateOre&lt;</w:t>
      </w:r>
      <w:r>
        <w:t>/h4&gt;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&lt;p&gt;&lt;i class="fa fa-camera" aria-hidden="true"&gt;&lt;/i&gt;&lt;/p&gt;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  <w:t xml:space="preserve">   &lt;/div&gt;</w:t>
      </w:r>
    </w:p>
    <w:p w:rsidR="00000000" w:rsidRDefault="00F00673">
      <w:r>
        <w:tab/>
      </w:r>
      <w:r>
        <w:tab/>
      </w:r>
      <w:r>
        <w:tab/>
      </w:r>
      <w:r>
        <w:tab/>
        <w:t xml:space="preserve">   &lt;/a&gt;</w:t>
      </w:r>
    </w:p>
    <w:p w:rsidR="00000000" w:rsidRDefault="00F00673">
      <w:r>
        <w:tab/>
      </w:r>
      <w:r>
        <w:tab/>
      </w:r>
      <w:r>
        <w:tab/>
      </w:r>
      <w:r>
        <w:tab/>
        <w:t>&lt;/div&gt;</w:t>
      </w:r>
    </w:p>
    <w:p w:rsidR="00000000" w:rsidRDefault="00F00673">
      <w:r>
        <w:tab/>
      </w:r>
      <w:r>
        <w:tab/>
      </w:r>
      <w:r>
        <w:tab/>
      </w:r>
      <w:r>
        <w:tab/>
        <w:t>&lt;div class="clearfix"&gt; &lt;/div&gt;</w:t>
      </w:r>
    </w:p>
    <w:p w:rsidR="00000000" w:rsidRDefault="00F00673">
      <w:r>
        <w:tab/>
      </w:r>
      <w:r>
        <w:tab/>
      </w:r>
      <w:r>
        <w:tab/>
        <w:t>&lt;/div&gt;</w:t>
      </w:r>
    </w:p>
    <w:p w:rsidR="00000000" w:rsidRDefault="00F00673">
      <w:r>
        <w:tab/>
      </w:r>
      <w:r>
        <w:tab/>
        <w:t>&lt;/div&gt;</w:t>
      </w:r>
      <w:r>
        <w:tab/>
      </w:r>
    </w:p>
    <w:p w:rsidR="00000000" w:rsidRDefault="00F00673">
      <w:r>
        <w:tab/>
        <w:t>&lt;/div&gt;</w:t>
      </w:r>
    </w:p>
    <w:p w:rsidR="00000000" w:rsidRDefault="00F00673">
      <w:r>
        <w:tab/>
      </w:r>
      <w:r>
        <w:tab/>
      </w:r>
    </w:p>
    <w:p w:rsidR="00000000" w:rsidRDefault="00F00673">
      <w:r>
        <w:tab/>
        <w:t>&lt;!--//gallery--&gt;</w:t>
      </w:r>
    </w:p>
    <w:p w:rsidR="00000000" w:rsidRDefault="00F00673">
      <w:r>
        <w:tab/>
        <w:t>&lt;!-- stats --&gt;</w:t>
      </w:r>
    </w:p>
    <w:p w:rsidR="00000000" w:rsidRDefault="00F00673">
      <w:r>
        <w:tab/>
        <w:t>&lt;div class="stats jarallax" id="stats"&gt;</w:t>
      </w:r>
    </w:p>
    <w:p w:rsidR="00000000" w:rsidRDefault="00F00673">
      <w:r>
        <w:tab/>
        <w:t xml:space="preserve">  &lt;div cla</w:t>
      </w:r>
      <w:r>
        <w:t>ss="agile_overlay2"&gt;</w:t>
      </w:r>
    </w:p>
    <w:p w:rsidR="00000000" w:rsidRDefault="00F00673">
      <w:r>
        <w:tab/>
        <w:t xml:space="preserve">    &lt;div class="container"&gt; </w:t>
      </w:r>
    </w:p>
    <w:p w:rsidR="00000000" w:rsidRDefault="00F00673">
      <w:r>
        <w:tab/>
      </w:r>
      <w:r>
        <w:tab/>
        <w:t>&lt;div class="agileits_heading_section"&gt;</w:t>
      </w:r>
    </w:p>
    <w:p w:rsidR="00000000" w:rsidRDefault="00F00673">
      <w:r>
        <w:tab/>
      </w:r>
      <w:r>
        <w:tab/>
      </w:r>
      <w:r>
        <w:tab/>
      </w:r>
      <w:r>
        <w:tab/>
        <w:t>&lt;h3 class="wthree_head two"&gt;Stats&lt;/h3&gt;</w:t>
      </w:r>
    </w:p>
    <w:p w:rsidR="00000000" w:rsidRDefault="00F00673">
      <w:r>
        <w:tab/>
      </w:r>
      <w:r>
        <w:tab/>
      </w:r>
      <w:r>
        <w:tab/>
      </w:r>
      <w:r>
        <w:tab/>
        <w:t>&lt;p class="w3l_sub_para_agile"&gt;For Digital Life&lt;/p&gt;</w:t>
      </w:r>
    </w:p>
    <w:p w:rsidR="00000000" w:rsidRDefault="00F00673">
      <w:r>
        <w:tab/>
      </w:r>
      <w:r>
        <w:tab/>
      </w:r>
      <w:r>
        <w:tab/>
      </w:r>
      <w:r>
        <w:tab/>
      </w:r>
    </w:p>
    <w:p w:rsidR="00000000" w:rsidRDefault="00F00673">
      <w:r>
        <w:tab/>
      </w:r>
      <w:r>
        <w:tab/>
      </w:r>
      <w:r>
        <w:tab/>
        <w:t>&lt;/div&gt;</w:t>
      </w:r>
    </w:p>
    <w:p w:rsidR="00000000" w:rsidRDefault="00F00673">
      <w:r>
        <w:tab/>
      </w:r>
      <w:r>
        <w:tab/>
      </w:r>
      <w:r>
        <w:tab/>
        <w:t>&lt;div class="inner_w3l_agile_grids"&gt;</w:t>
      </w:r>
    </w:p>
    <w:p w:rsidR="00000000" w:rsidRDefault="00F00673">
      <w:r>
        <w:tab/>
      </w:r>
      <w:r>
        <w:tab/>
        <w:t>&lt;div class</w:t>
      </w:r>
      <w:r>
        <w:t>="col-md-3 w3layouts_stats_left w3_counter_grid"&gt;</w:t>
      </w:r>
    </w:p>
    <w:p w:rsidR="00000000" w:rsidRDefault="00F00673">
      <w:r>
        <w:tab/>
      </w:r>
      <w:r>
        <w:tab/>
        <w:t xml:space="preserve">    &lt;i class="fa fa-picture-o" aria-hidden="true"&gt;&lt;/i&gt;</w:t>
      </w:r>
    </w:p>
    <w:p w:rsidR="00000000" w:rsidRDefault="00F00673">
      <w:r>
        <w:tab/>
      </w:r>
      <w:r>
        <w:tab/>
      </w:r>
      <w:r>
        <w:tab/>
        <w:t>&lt;p class="counter"&gt;546&lt;/p&gt;</w:t>
      </w:r>
    </w:p>
    <w:p w:rsidR="00000000" w:rsidRDefault="00F00673">
      <w:r>
        <w:tab/>
      </w:r>
      <w:r>
        <w:tab/>
      </w:r>
      <w:r>
        <w:tab/>
        <w:t>&lt;h3&gt;Complete Projects&lt;/h3&gt;</w:t>
      </w:r>
    </w:p>
    <w:p w:rsidR="00000000" w:rsidRDefault="00F00673">
      <w:r>
        <w:tab/>
      </w:r>
      <w:r>
        <w:tab/>
        <w:t>&lt;/div&gt;</w:t>
      </w:r>
    </w:p>
    <w:p w:rsidR="00000000" w:rsidRDefault="00F00673">
      <w:r>
        <w:tab/>
      </w:r>
      <w:r>
        <w:tab/>
        <w:t>&lt;div class="col-md-3 w3layouts_stats_left w3_counter_grid1"&gt;</w:t>
      </w:r>
    </w:p>
    <w:p w:rsidR="00000000" w:rsidRDefault="00F00673">
      <w:r>
        <w:tab/>
      </w:r>
      <w:r>
        <w:tab/>
        <w:t xml:space="preserve">    &lt;i class="</w:t>
      </w:r>
      <w:r>
        <w:t>fa fa-smile-o" aria-hidden="true"&gt;&lt;/i&gt;</w:t>
      </w:r>
    </w:p>
    <w:p w:rsidR="00000000" w:rsidRDefault="00F00673">
      <w:r>
        <w:tab/>
      </w:r>
      <w:r>
        <w:tab/>
      </w:r>
      <w:r>
        <w:tab/>
        <w:t>&lt;p class="counter"&gt;345&lt;/p&gt;</w:t>
      </w:r>
    </w:p>
    <w:p w:rsidR="00000000" w:rsidRDefault="00F00673">
      <w:r>
        <w:tab/>
      </w:r>
      <w:r>
        <w:tab/>
      </w:r>
      <w:r>
        <w:tab/>
        <w:t>&lt;h3&gt;Happy Clients&lt;/h3&gt;</w:t>
      </w:r>
    </w:p>
    <w:p w:rsidR="00000000" w:rsidRDefault="00F00673">
      <w:r>
        <w:tab/>
      </w:r>
      <w:r>
        <w:tab/>
        <w:t>&lt;/div&gt;</w:t>
      </w:r>
    </w:p>
    <w:p w:rsidR="00000000" w:rsidRDefault="00F00673">
      <w:r>
        <w:tab/>
      </w:r>
      <w:r>
        <w:tab/>
        <w:t>&lt;div class="col-md-3 w3layouts_stats_left w3_counter_grid2"&gt;</w:t>
      </w:r>
    </w:p>
    <w:p w:rsidR="00000000" w:rsidRDefault="00F00673">
      <w:r>
        <w:tab/>
      </w:r>
      <w:r>
        <w:tab/>
        <w:t>&lt;i class="fa fa-trophy" aria-hidden="true"&gt;&lt;/i&gt;</w:t>
      </w:r>
    </w:p>
    <w:p w:rsidR="00000000" w:rsidRDefault="00F00673">
      <w:r>
        <w:tab/>
      </w:r>
      <w:r>
        <w:tab/>
      </w:r>
      <w:r>
        <w:tab/>
        <w:t>&lt;p class="counter"&gt;63&lt;/p&gt;</w:t>
      </w:r>
    </w:p>
    <w:p w:rsidR="00000000" w:rsidRDefault="00F00673">
      <w:r>
        <w:tab/>
      </w:r>
      <w:r>
        <w:tab/>
      </w:r>
      <w:r>
        <w:tab/>
        <w:t>&lt;h3&gt;Awa</w:t>
      </w:r>
      <w:r>
        <w:t>rds Won&lt;/h3&gt;</w:t>
      </w:r>
    </w:p>
    <w:p w:rsidR="00000000" w:rsidRDefault="00F00673">
      <w:r>
        <w:tab/>
      </w:r>
      <w:r>
        <w:tab/>
        <w:t>&lt;/div&gt;</w:t>
      </w:r>
    </w:p>
    <w:p w:rsidR="00000000" w:rsidRDefault="00F00673">
      <w:r>
        <w:tab/>
      </w:r>
      <w:r>
        <w:tab/>
        <w:t>&lt;div class="col-md-3 w3layouts_stats_left w3_counter_grid3"&gt;</w:t>
      </w:r>
    </w:p>
    <w:p w:rsidR="00000000" w:rsidRDefault="00F00673">
      <w:r>
        <w:tab/>
      </w:r>
      <w:r>
        <w:tab/>
        <w:t>&lt;i class="fa fa-camera" aria-hidden="true"&gt;&lt;/i&gt;</w:t>
      </w:r>
    </w:p>
    <w:p w:rsidR="00000000" w:rsidRDefault="00F00673">
      <w:r>
        <w:tab/>
      </w:r>
      <w:r>
        <w:tab/>
      </w:r>
      <w:r>
        <w:tab/>
        <w:t>&lt;p class="counter"&gt;2,874&lt;/p&gt;</w:t>
      </w:r>
    </w:p>
    <w:p w:rsidR="00000000" w:rsidRDefault="00F00673">
      <w:r>
        <w:tab/>
      </w:r>
      <w:r>
        <w:tab/>
      </w:r>
      <w:r>
        <w:tab/>
        <w:t>&lt;h3&gt;Our Clicks&lt;/h3&gt;</w:t>
      </w:r>
    </w:p>
    <w:p w:rsidR="00000000" w:rsidRDefault="00F00673">
      <w:r>
        <w:tab/>
      </w:r>
      <w:r>
        <w:tab/>
        <w:t>&lt;/div&gt;</w:t>
      </w:r>
    </w:p>
    <w:p w:rsidR="00000000" w:rsidRDefault="00F00673">
      <w:r>
        <w:tab/>
      </w:r>
      <w:r>
        <w:tab/>
        <w:t>&lt;div class="clearfix"&gt; &lt;/div&gt;</w:t>
      </w:r>
    </w:p>
    <w:p w:rsidR="00000000" w:rsidRDefault="00F00673">
      <w:r>
        <w:tab/>
        <w:t>&lt;/div&gt;</w:t>
      </w:r>
    </w:p>
    <w:p w:rsidR="00000000" w:rsidRDefault="00F00673">
      <w:r>
        <w:t xml:space="preserve">   &lt;/div&gt;</w:t>
      </w:r>
      <w:r>
        <w:tab/>
      </w:r>
    </w:p>
    <w:p w:rsidR="00000000" w:rsidRDefault="00F00673">
      <w:r>
        <w:t>&lt;/div&gt;</w:t>
      </w:r>
    </w:p>
    <w:p w:rsidR="00000000" w:rsidRDefault="00F00673">
      <w:r>
        <w:t>&lt;/div&gt;</w:t>
      </w:r>
    </w:p>
    <w:p w:rsidR="00000000" w:rsidRDefault="00F00673">
      <w:r>
        <w:t>&lt;!-- //stats --&gt;</w:t>
      </w:r>
    </w:p>
    <w:p w:rsidR="00000000" w:rsidRDefault="00F00673">
      <w:r>
        <w:tab/>
        <w:t>&lt;!--/contact--&gt;</w:t>
      </w:r>
    </w:p>
    <w:p w:rsidR="00000000" w:rsidRDefault="00F00673">
      <w:r>
        <w:t>&lt;div class="contact-w3ls" id="contact"&gt;</w:t>
      </w:r>
    </w:p>
    <w:p w:rsidR="00000000" w:rsidRDefault="00F00673">
      <w:r>
        <w:tab/>
        <w:t>&lt;div class="container"&gt;</w:t>
      </w:r>
    </w:p>
    <w:p w:rsidR="00000000" w:rsidRDefault="00F00673">
      <w:r>
        <w:tab/>
        <w:t>&lt;div class="agileits_heading_section"&gt;</w:t>
      </w:r>
    </w:p>
    <w:p w:rsidR="00000000" w:rsidRDefault="00F00673">
      <w:r>
        <w:tab/>
      </w:r>
      <w:r>
        <w:tab/>
      </w:r>
      <w:r>
        <w:tab/>
      </w:r>
      <w:r>
        <w:tab/>
        <w:t>&lt;h3 class="wthree_head"&gt;Contact Me&lt;/h3&gt;</w:t>
      </w:r>
    </w:p>
    <w:p w:rsidR="00000000" w:rsidRDefault="00F00673">
      <w:r>
        <w:tab/>
      </w:r>
      <w:r>
        <w:tab/>
      </w:r>
      <w:r>
        <w:tab/>
      </w:r>
      <w:r>
        <w:tab/>
        <w:t>&lt;p class="w3l_sub_para_agile"&gt;Give me a message&lt;/p&gt;</w:t>
      </w:r>
    </w:p>
    <w:p w:rsidR="00000000" w:rsidRDefault="00F00673">
      <w:r>
        <w:tab/>
      </w:r>
      <w:r>
        <w:tab/>
      </w:r>
      <w:r>
        <w:tab/>
        <w:t>&lt;/div&gt;</w:t>
      </w:r>
    </w:p>
    <w:p w:rsidR="00000000" w:rsidRDefault="00F00673">
      <w:r>
        <w:tab/>
        <w:t>&lt;div class="inner_w3l_agile_grids"&gt;</w:t>
      </w:r>
    </w:p>
    <w:p w:rsidR="00000000" w:rsidRDefault="00F00673">
      <w:r>
        <w:tab/>
      </w:r>
      <w:r>
        <w:tab/>
        <w:t>&lt;div class="contact-w3-agile2" data-aos="flip-left"&gt;</w:t>
      </w:r>
    </w:p>
    <w:p w:rsidR="00000000" w:rsidRDefault="00F00673">
      <w:r>
        <w:tab/>
      </w:r>
      <w:r>
        <w:tab/>
      </w:r>
      <w:r>
        <w:tab/>
        <w:t>&lt;div class="contact-agileits"&gt;</w:t>
      </w:r>
    </w:p>
    <w:p w:rsidR="00000000" w:rsidRDefault="00F00673">
      <w:r>
        <w:tab/>
      </w:r>
      <w:r>
        <w:tab/>
      </w:r>
      <w:r>
        <w:tab/>
      </w:r>
      <w:r>
        <w:tab/>
        <w:t>&lt;h4&gt;Drop a Line&lt;/h4&gt;</w:t>
      </w:r>
    </w:p>
    <w:p w:rsidR="00000000" w:rsidRDefault="00F00673">
      <w:r>
        <w:tab/>
      </w:r>
      <w:r>
        <w:tab/>
      </w:r>
      <w:r>
        <w:tab/>
      </w:r>
      <w:r>
        <w:tab/>
        <w:t>&lt;p class="contact-agile2"&gt;Sign Up For Our News Letters&lt;/p&gt;</w:t>
      </w:r>
    </w:p>
    <w:p w:rsidR="00000000" w:rsidRDefault="00F00673">
      <w:r>
        <w:tab/>
      </w:r>
      <w:r>
        <w:tab/>
      </w:r>
      <w:r>
        <w:tab/>
      </w:r>
      <w:r>
        <w:tab/>
        <w:t>&lt;form action="#" method="post" name="</w:t>
      </w:r>
      <w:r>
        <w:t>sentMessage" id="contactForm" novalidate&gt;</w:t>
      </w:r>
    </w:p>
    <w:p w:rsidR="00000000" w:rsidRDefault="00F00673">
      <w:r>
        <w:tab/>
      </w:r>
      <w:r>
        <w:tab/>
      </w:r>
      <w:r>
        <w:tab/>
      </w:r>
      <w:r>
        <w:tab/>
        <w:t xml:space="preserve">  &lt;div class="col-md-6 w3l_area_its"&gt;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  <w:t>&lt;div class="control-group form-group"&gt;</w:t>
      </w:r>
    </w:p>
    <w:p w:rsidR="00000000" w:rsidRDefault="00F00673">
      <w:r>
        <w:t xml:space="preserve">                        &lt;div class="controls"&gt;</w:t>
      </w:r>
    </w:p>
    <w:p w:rsidR="00000000" w:rsidRDefault="00F00673">
      <w:r>
        <w:t xml:space="preserve">                            &lt;label class="contact-p1"&gt;Full Name:&lt;/label&gt;</w:t>
      </w:r>
    </w:p>
    <w:p w:rsidR="00000000" w:rsidRDefault="00F00673">
      <w:r>
        <w:t xml:space="preserve">        </w:t>
      </w:r>
      <w:r>
        <w:t xml:space="preserve">                    &lt;input type="text" class="form-control" name="name" id="name" required data-validation-required-message="Please enter your name."&gt;</w:t>
      </w:r>
    </w:p>
    <w:p w:rsidR="00000000" w:rsidRDefault="00F00673">
      <w:r>
        <w:t xml:space="preserve">                            &lt;p class="help-block"&gt;&lt;/p&gt;</w:t>
      </w:r>
    </w:p>
    <w:p w:rsidR="00000000" w:rsidRDefault="00F00673">
      <w:r>
        <w:t xml:space="preserve">                        &lt;/div&gt;</w:t>
      </w:r>
    </w:p>
    <w:p w:rsidR="00000000" w:rsidRDefault="00F00673">
      <w:r>
        <w:t xml:space="preserve">                   </w:t>
      </w:r>
      <w:r>
        <w:t xml:space="preserve"> &lt;/div&gt;</w:t>
      </w:r>
      <w:r>
        <w:tab/>
      </w:r>
    </w:p>
    <w:p w:rsidR="00000000" w:rsidRDefault="00F00673">
      <w:r>
        <w:t xml:space="preserve">                    &lt;div class="control-group form-group"&gt;</w:t>
      </w:r>
    </w:p>
    <w:p w:rsidR="00000000" w:rsidRDefault="00F00673">
      <w:r>
        <w:t xml:space="preserve">                        &lt;div class="controls"&gt;</w:t>
      </w:r>
    </w:p>
    <w:p w:rsidR="00000000" w:rsidRDefault="00F00673">
      <w:r>
        <w:t xml:space="preserve">                            &lt;label class="contact-p1"&gt;Phone Number:&lt;/label&gt;</w:t>
      </w:r>
    </w:p>
    <w:p w:rsidR="00000000" w:rsidRDefault="00F00673">
      <w:r>
        <w:t xml:space="preserve">                            &lt;input type="tel" class="form-control</w:t>
      </w:r>
      <w:r>
        <w:t>" name="phone" id="phone" required data-validation-required-message="Please enter your phone number."&gt;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class="help-block"&gt;&lt;/p&gt;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00000" w:rsidRDefault="00F00673">
      <w:r>
        <w:t xml:space="preserve">                    &lt;/div&gt;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  <w:t>&lt;/div&gt;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  <w:t xml:space="preserve"> &lt;div class="col-md-6 w3l_area"&gt;</w:t>
      </w:r>
    </w:p>
    <w:p w:rsidR="00000000" w:rsidRDefault="00F00673">
      <w:r>
        <w:t xml:space="preserve">               </w:t>
      </w:r>
      <w:r>
        <w:t xml:space="preserve">     &lt;div class="control-group form-group"&gt;</w:t>
      </w:r>
    </w:p>
    <w:p w:rsidR="00000000" w:rsidRDefault="00F00673">
      <w:r>
        <w:t xml:space="preserve">                        &lt;div class="controls"&gt;</w:t>
      </w:r>
    </w:p>
    <w:p w:rsidR="00000000" w:rsidRDefault="00F00673">
      <w:r>
        <w:t xml:space="preserve">                            &lt;label class="contact-p1"&gt;Email Address:&lt;/label&gt;</w:t>
      </w:r>
    </w:p>
    <w:p w:rsidR="00000000" w:rsidRDefault="00F00673">
      <w:r>
        <w:t xml:space="preserve">                            &lt;input type="email" class="form-control" name="email" id="em</w:t>
      </w:r>
      <w:r>
        <w:t>ail" required data-validation-required-message="Please enter your email address."&gt;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class="help-block"&gt;&lt;/p&gt;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&lt;div class="control-group form-group"&gt;</w:t>
      </w:r>
    </w:p>
    <w:p w:rsidR="00000000" w:rsidRDefault="00F00673">
      <w:r>
        <w:t xml:space="preserve">                        &lt;div class="controls"&gt;</w:t>
      </w:r>
    </w:p>
    <w:p w:rsidR="00000000" w:rsidRDefault="00F00673">
      <w:r>
        <w:t xml:space="preserve">                          </w:t>
      </w:r>
      <w:r>
        <w:t xml:space="preserve">  &lt;label class="contact-p1"&gt;Comments box:&lt;/label&gt;</w:t>
      </w:r>
    </w:p>
    <w:p w:rsidR="00000000" w:rsidRDefault="00F00673">
      <w:r>
        <w:t xml:space="preserve">                            &lt;input type="tel" class="form-control" name="feedbacks" id="letter" required data-validation-required-message="Please enter your comment here."&gt;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class="help-block"&gt;&lt;/p&gt;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00000" w:rsidRDefault="00F00673">
      <w:r>
        <w:t xml:space="preserve">                    &lt;/div&gt;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</w:p>
    <w:p w:rsidR="00000000" w:rsidRDefault="00F00673">
      <w:r>
        <w:t xml:space="preserve">                    &lt;div id="success"&gt;&lt;/div&gt;</w:t>
      </w:r>
    </w:p>
    <w:p w:rsidR="00000000" w:rsidRDefault="00F00673">
      <w:r>
        <w:t xml:space="preserve">                    &lt;!-- For success/fail messages --&gt;</w:t>
      </w:r>
    </w:p>
    <w:p w:rsidR="00000000" w:rsidRDefault="00F00673">
      <w:r>
        <w:t xml:space="preserve">                    &lt;button type="submit" class="btn btn-primary"&gt;Send&lt;/button&gt;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  <w:t>&lt;/div&gt;</w:t>
      </w:r>
      <w:r>
        <w:tab/>
      </w:r>
    </w:p>
    <w:p w:rsidR="00000000" w:rsidRDefault="00F00673">
      <w:r>
        <w:t>&lt;div clas</w:t>
      </w:r>
      <w:r>
        <w:t>s="clearfix"&gt; &lt;/div&gt;</w:t>
      </w:r>
      <w:r>
        <w:tab/>
      </w:r>
      <w:r>
        <w:tab/>
      </w:r>
      <w:r>
        <w:tab/>
      </w:r>
      <w:r>
        <w:tab/>
      </w:r>
      <w:r>
        <w:tab/>
      </w:r>
    </w:p>
    <w:p w:rsidR="00000000" w:rsidRDefault="00F00673">
      <w:r>
        <w:tab/>
      </w:r>
      <w:r>
        <w:tab/>
      </w:r>
      <w:r>
        <w:tab/>
      </w:r>
      <w:r>
        <w:tab/>
        <w:t xml:space="preserve">&lt;/form&gt;            </w:t>
      </w:r>
    </w:p>
    <w:p w:rsidR="00000000" w:rsidRDefault="00F00673">
      <w:r>
        <w:tab/>
      </w:r>
      <w:r>
        <w:tab/>
      </w:r>
      <w:r>
        <w:tab/>
        <w:t>&lt;/div&gt;</w:t>
      </w:r>
    </w:p>
    <w:p w:rsidR="00000000" w:rsidRDefault="00F00673">
      <w:r>
        <w:tab/>
      </w:r>
      <w:r>
        <w:tab/>
        <w:t>&lt;/div&gt;</w:t>
      </w:r>
    </w:p>
    <w:p w:rsidR="00000000" w:rsidRDefault="00F00673">
      <w:r>
        <w:tab/>
      </w:r>
      <w:r>
        <w:tab/>
      </w:r>
    </w:p>
    <w:p w:rsidR="00000000" w:rsidRDefault="00F00673">
      <w:r>
        <w:tab/>
      </w:r>
      <w:r>
        <w:tab/>
        <w:t>&lt;div class="clearfix"&gt;&lt;/div&gt;</w:t>
      </w:r>
    </w:p>
    <w:p w:rsidR="00000000" w:rsidRDefault="00F00673">
      <w:r>
        <w:tab/>
        <w:t>&lt;/div&gt;</w:t>
      </w:r>
    </w:p>
    <w:p w:rsidR="00000000" w:rsidRDefault="00F00673">
      <w:r>
        <w:t>&lt;/div&gt;</w:t>
      </w:r>
    </w:p>
    <w:p w:rsidR="00000000" w:rsidRDefault="00F00673">
      <w:r>
        <w:t>&lt;/div&gt;</w:t>
      </w:r>
    </w:p>
    <w:p w:rsidR="00000000" w:rsidRDefault="00F00673"/>
    <w:p w:rsidR="00000000" w:rsidRDefault="00F00673">
      <w:r>
        <w:t>&lt;!--footer--&gt;</w:t>
      </w:r>
    </w:p>
    <w:p w:rsidR="00000000" w:rsidRDefault="00F00673">
      <w:r>
        <w:t>&lt;div class="agile-footer jarallax"&gt;</w:t>
      </w:r>
    </w:p>
    <w:p w:rsidR="00000000" w:rsidRDefault="00F00673">
      <w:r>
        <w:t>&lt;div class="agile_overlay1"&gt;</w:t>
      </w:r>
    </w:p>
    <w:p w:rsidR="00000000" w:rsidRDefault="00F00673">
      <w:r>
        <w:t xml:space="preserve">         </w:t>
      </w:r>
    </w:p>
    <w:p w:rsidR="00000000" w:rsidRDefault="00F00673">
      <w:r>
        <w:tab/>
      </w:r>
      <w:r>
        <w:tab/>
        <w:t>&lt;div class="container"&gt;</w:t>
      </w:r>
    </w:p>
    <w:p w:rsidR="00000000" w:rsidRDefault="00F00673">
      <w:r>
        <w:tab/>
      </w:r>
      <w:r>
        <w:tab/>
        <w:t xml:space="preserve">      &lt;</w:t>
      </w:r>
      <w:r>
        <w:t>div class="cam"&gt;&lt;a href="#"&gt;&lt;i class="fa fa-camera" aria-hidden="true"&gt;&lt;/i&gt;&lt;/a&gt;&lt;/div&gt;</w:t>
      </w:r>
    </w:p>
    <w:p w:rsidR="00000000" w:rsidRDefault="00F00673"/>
    <w:p w:rsidR="00000000" w:rsidRDefault="00F00673">
      <w:r>
        <w:tab/>
      </w:r>
      <w:r>
        <w:tab/>
      </w:r>
      <w:r>
        <w:tab/>
        <w:t>&lt;div class="w3_agileits_social_media"&gt;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  <w:t>&lt;ul&gt;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  <w:t>&lt;li&gt;&lt;a target="_blank" href="http://www.facebook.com/ulimateorephotography" class="wthree_facebook"&gt;&lt;i c</w:t>
      </w:r>
      <w:r>
        <w:t>lass="fa fa-facebook" aria-hidden="true"&gt;&lt;/i&gt;&lt;/a&gt;&lt;/li&gt;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  <w:t>&lt;li&gt;&lt;a target= "_blank" href="http://www.twitter.com/ultimateore" class="wthree_twitter"&gt;&lt;i class="fa fa-twitter" aria-hidden="true"&gt;&lt;/i&gt;&lt;/a&gt;&lt;/li&gt;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  <w:t>&lt;li&gt;&lt;a href="#" class="wthree_dribbble"&gt;&lt;i</w:t>
      </w:r>
      <w:r>
        <w:t xml:space="preserve"> class="fa fa-dribbble" aria-hidden="true"&gt;&lt;/i&gt;&lt;/a&gt;&lt;/li&gt;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  <w:t>&lt;li&gt;&lt;a href="#" class="wthree_rss"&gt;&lt;i class="fa fa-rss"&gt;&lt;/i&gt;&lt;/a&gt;&lt;/li&gt;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  <w:t>&lt;li&lt;a class = "wthree_instagram"&gt;&lt;i class="fa fa-instagram" aria-hidden="true"&gt;&lt;/i&gt;&lt;/a&gt;&lt;/li&gt;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  <w:t>&lt;/ul&gt;</w:t>
      </w:r>
    </w:p>
    <w:p w:rsidR="00000000" w:rsidRDefault="00F00673">
      <w:r>
        <w:tab/>
      </w:r>
      <w:r>
        <w:tab/>
      </w:r>
      <w:r>
        <w:tab/>
      </w:r>
      <w:r>
        <w:tab/>
        <w:t>&lt;/div&gt;</w:t>
      </w:r>
    </w:p>
    <w:p w:rsidR="00000000" w:rsidRDefault="00F00673"/>
    <w:p w:rsidR="00000000" w:rsidRDefault="00F00673">
      <w:r>
        <w:tab/>
      </w:r>
      <w:r>
        <w:tab/>
      </w:r>
      <w:r>
        <w:tab/>
        <w:t>&lt;div class="copy-right"&gt;</w:t>
      </w:r>
    </w:p>
    <w:p w:rsidR="00000000" w:rsidRDefault="00F00673">
      <w:r>
        <w:tab/>
      </w:r>
      <w:r>
        <w:tab/>
      </w:r>
      <w:r>
        <w:tab/>
      </w:r>
      <w:r>
        <w:tab/>
        <w:t>&lt;p&gt;© 2017 UltimateOre. All rights reserved | Design by &lt;a&gt;JohnKent&lt;/a&gt;&lt;/p&gt;</w:t>
      </w:r>
    </w:p>
    <w:p w:rsidR="00000000" w:rsidRDefault="00F00673">
      <w:r>
        <w:tab/>
      </w:r>
      <w:r>
        <w:tab/>
      </w:r>
      <w:r>
        <w:tab/>
        <w:t>&lt;/div&gt;</w:t>
      </w:r>
    </w:p>
    <w:p w:rsidR="00000000" w:rsidRDefault="00F00673">
      <w:r>
        <w:tab/>
      </w:r>
      <w:r>
        <w:tab/>
        <w:t>&lt;/div&gt;</w:t>
      </w:r>
    </w:p>
    <w:p w:rsidR="00000000" w:rsidRDefault="00F00673">
      <w:r>
        <w:tab/>
        <w:t>&lt;/div&gt;</w:t>
      </w:r>
    </w:p>
    <w:p w:rsidR="00000000" w:rsidRDefault="00F00673">
      <w:r>
        <w:t>&lt;/div&gt;</w:t>
      </w:r>
    </w:p>
    <w:p w:rsidR="00000000" w:rsidRDefault="00F00673">
      <w:r>
        <w:tab/>
        <w:t>&lt;!-- //footer --&gt;</w:t>
      </w:r>
    </w:p>
    <w:p w:rsidR="00000000" w:rsidRDefault="00F00673"/>
    <w:p w:rsidR="00000000" w:rsidRDefault="00F00673">
      <w:r>
        <w:t>&lt;a href="#" id="toTop" style="display: block;"&gt; &lt;span id="toTopHover" style="opacity: 1;"&gt; &lt;/spa</w:t>
      </w:r>
      <w:r>
        <w:t>n&gt;&lt;/a&gt;</w:t>
      </w:r>
    </w:p>
    <w:p w:rsidR="00000000" w:rsidRDefault="00F00673"/>
    <w:p w:rsidR="00000000" w:rsidRDefault="00F00673">
      <w:r>
        <w:tab/>
        <w:t>&lt;!-- js --&gt;</w:t>
      </w:r>
    </w:p>
    <w:p w:rsidR="00000000" w:rsidRDefault="00F00673">
      <w:r>
        <w:t xml:space="preserve">&lt;script src="js/jquery-2.1.4.min.js"&gt;&lt;/script&gt; </w:t>
      </w:r>
    </w:p>
    <w:p w:rsidR="00000000" w:rsidRDefault="00F00673">
      <w:r>
        <w:t>&lt;script src="js/JiSlider.js"&gt;&lt;/script&gt;</w:t>
      </w:r>
    </w:p>
    <w:p w:rsidR="00000000" w:rsidRDefault="00F00673">
      <w:r>
        <w:tab/>
      </w:r>
      <w:r>
        <w:tab/>
        <w:t>&lt;script&gt;</w:t>
      </w:r>
    </w:p>
    <w:p w:rsidR="00000000" w:rsidRDefault="00F00673">
      <w:r>
        <w:tab/>
      </w:r>
      <w:r>
        <w:tab/>
      </w:r>
      <w:r>
        <w:tab/>
        <w:t>$(window).load(function () {</w:t>
      </w:r>
    </w:p>
    <w:p w:rsidR="00000000" w:rsidRDefault="00F00673">
      <w:r>
        <w:tab/>
      </w:r>
      <w:r>
        <w:tab/>
      </w:r>
      <w:r>
        <w:tab/>
      </w:r>
      <w:r>
        <w:tab/>
        <w:t>$('#JiSlider').JiSlider({color: '#fff', start: 3, reverse: true}).addClass('ff')</w:t>
      </w:r>
    </w:p>
    <w:p w:rsidR="00000000" w:rsidRDefault="00F00673">
      <w:r>
        <w:tab/>
      </w:r>
      <w:r>
        <w:tab/>
      </w:r>
      <w:r>
        <w:tab/>
        <w:t>})</w:t>
      </w:r>
    </w:p>
    <w:p w:rsidR="00000000" w:rsidRDefault="00F00673">
      <w:r>
        <w:tab/>
      </w:r>
      <w:r>
        <w:tab/>
        <w:t>&lt;/script&gt;</w:t>
      </w:r>
    </w:p>
    <w:p w:rsidR="00000000" w:rsidRDefault="00F00673">
      <w:r>
        <w:tab/>
      </w:r>
      <w:r>
        <w:tab/>
      </w:r>
      <w:r>
        <w:tab/>
        <w:t>&lt;script src="js/jarallax.js"&gt;&lt;/script&gt;</w:t>
      </w:r>
    </w:p>
    <w:p w:rsidR="00000000" w:rsidRDefault="00F00673">
      <w:r>
        <w:tab/>
        <w:t>&lt;script src="js/SmoothScroll.min.js"&gt;&lt;/script&gt;</w:t>
      </w:r>
    </w:p>
    <w:p w:rsidR="00000000" w:rsidRDefault="00F00673">
      <w:r>
        <w:tab/>
        <w:t>&lt;script type="text/javascript"&gt;</w:t>
      </w:r>
    </w:p>
    <w:p w:rsidR="00000000" w:rsidRDefault="00F00673">
      <w:r>
        <w:tab/>
      </w:r>
      <w:r>
        <w:tab/>
        <w:t>/* init Jarallax */</w:t>
      </w:r>
    </w:p>
    <w:p w:rsidR="00000000" w:rsidRDefault="00F00673">
      <w:r>
        <w:tab/>
      </w:r>
      <w:r>
        <w:tab/>
        <w:t>$('.jarallax').jarallax({</w:t>
      </w:r>
    </w:p>
    <w:p w:rsidR="00000000" w:rsidRDefault="00F00673">
      <w:r>
        <w:tab/>
      </w:r>
      <w:r>
        <w:tab/>
      </w:r>
      <w:r>
        <w:tab/>
        <w:t>speed: 0.5,</w:t>
      </w:r>
    </w:p>
    <w:p w:rsidR="00000000" w:rsidRDefault="00F00673">
      <w:r>
        <w:tab/>
      </w:r>
      <w:r>
        <w:tab/>
      </w:r>
      <w:r>
        <w:tab/>
        <w:t>imgWidth: 1366,</w:t>
      </w:r>
    </w:p>
    <w:p w:rsidR="00000000" w:rsidRDefault="00F00673">
      <w:r>
        <w:tab/>
      </w:r>
      <w:r>
        <w:tab/>
      </w:r>
      <w:r>
        <w:tab/>
        <w:t>imgHeight: 768</w:t>
      </w:r>
    </w:p>
    <w:p w:rsidR="00000000" w:rsidRDefault="00F00673">
      <w:r>
        <w:tab/>
      </w:r>
      <w:r>
        <w:tab/>
        <w:t>})</w:t>
      </w:r>
    </w:p>
    <w:p w:rsidR="00000000" w:rsidRDefault="00F00673">
      <w:r>
        <w:tab/>
        <w:t>&lt;/script&gt;</w:t>
      </w:r>
    </w:p>
    <w:p w:rsidR="00000000" w:rsidRDefault="00F00673"/>
    <w:p w:rsidR="00000000" w:rsidRDefault="00F00673">
      <w:r>
        <w:t>&lt;!-- start-smoth</w:t>
      </w:r>
      <w:r>
        <w:t>-scrolling --&gt;</w:t>
      </w:r>
    </w:p>
    <w:p w:rsidR="00000000" w:rsidRDefault="00F00673">
      <w:r>
        <w:t>&lt;script src="js/jqBootstrapValidation.js"&gt;&lt;/script&gt;</w:t>
      </w:r>
    </w:p>
    <w:p w:rsidR="00000000" w:rsidRDefault="00F00673">
      <w:r>
        <w:t>&lt;script src="js/contact_me.js"&gt;&lt;/script&gt;</w:t>
      </w:r>
    </w:p>
    <w:p w:rsidR="00000000" w:rsidRDefault="00F00673">
      <w:r>
        <w:t>&lt;!-- //for bootstrap working --&gt;</w:t>
      </w:r>
    </w:p>
    <w:p w:rsidR="00000000" w:rsidRDefault="00F00673">
      <w:r>
        <w:t>&lt;!-- stats --&gt;</w:t>
      </w:r>
    </w:p>
    <w:p w:rsidR="00000000" w:rsidRDefault="00F00673">
      <w:r>
        <w:tab/>
        <w:t>&lt;script src="js/jquery.waypoints.min.js"&gt;&lt;/script&gt;</w:t>
      </w:r>
    </w:p>
    <w:p w:rsidR="00000000" w:rsidRDefault="00F00673">
      <w:r>
        <w:tab/>
        <w:t>&lt;script src="js/jquery.countup.js"&gt;&lt;/script&gt;</w:t>
      </w:r>
    </w:p>
    <w:p w:rsidR="00000000" w:rsidRDefault="00F00673">
      <w:r>
        <w:tab/>
      </w:r>
      <w:r>
        <w:tab/>
      </w:r>
      <w:r>
        <w:t>&lt;script&gt;</w:t>
      </w:r>
    </w:p>
    <w:p w:rsidR="00000000" w:rsidRDefault="00F00673">
      <w:r>
        <w:tab/>
      </w:r>
      <w:r>
        <w:tab/>
      </w:r>
      <w:r>
        <w:tab/>
        <w:t>$('.counter').countUp();</w:t>
      </w:r>
    </w:p>
    <w:p w:rsidR="00000000" w:rsidRDefault="00F00673">
      <w:r>
        <w:tab/>
      </w:r>
      <w:r>
        <w:tab/>
        <w:t>&lt;/script&gt;</w:t>
      </w:r>
    </w:p>
    <w:p w:rsidR="00000000" w:rsidRDefault="00F00673">
      <w:r>
        <w:t>&lt;!-- //stats --&gt;</w:t>
      </w:r>
    </w:p>
    <w:p w:rsidR="00000000" w:rsidRDefault="00F00673">
      <w:r>
        <w:t>&lt;!-- start-smooth-scrolling --&gt;</w:t>
      </w:r>
    </w:p>
    <w:p w:rsidR="00000000" w:rsidRDefault="00F00673">
      <w:r>
        <w:t>&lt;script type="text/javascript" src="js/move-top.js"&gt;&lt;/script&gt;</w:t>
      </w:r>
    </w:p>
    <w:p w:rsidR="00000000" w:rsidRDefault="00F00673">
      <w:r>
        <w:t>&lt;script type="text/javascript" src="js/easing.js"&gt;&lt;/script&gt;</w:t>
      </w:r>
    </w:p>
    <w:p w:rsidR="00000000" w:rsidRDefault="00F00673">
      <w:r>
        <w:t>&lt;script type="text/javascript"&gt;</w:t>
      </w:r>
    </w:p>
    <w:p w:rsidR="00000000" w:rsidRDefault="00F00673">
      <w:r>
        <w:tab/>
        <w:t>jQu</w:t>
      </w:r>
      <w:r>
        <w:t>ery(document).ready(function($) {</w:t>
      </w:r>
    </w:p>
    <w:p w:rsidR="00000000" w:rsidRDefault="00F00673">
      <w:r>
        <w:tab/>
      </w:r>
      <w:r>
        <w:tab/>
        <w:t>$(".scroll").click(function(event){</w:t>
      </w:r>
      <w:r>
        <w:tab/>
      </w:r>
      <w:r>
        <w:tab/>
      </w:r>
    </w:p>
    <w:p w:rsidR="00000000" w:rsidRDefault="00F00673">
      <w:r>
        <w:tab/>
      </w:r>
      <w:r>
        <w:tab/>
      </w:r>
      <w:r>
        <w:tab/>
        <w:t>event.preventDefault();</w:t>
      </w:r>
    </w:p>
    <w:p w:rsidR="00000000" w:rsidRDefault="00F00673">
      <w:r>
        <w:tab/>
      </w:r>
      <w:r>
        <w:tab/>
      </w:r>
      <w:r>
        <w:tab/>
        <w:t>$('html,body').animate({scrollTop:$(this.hash).offset().top},1000);</w:t>
      </w:r>
    </w:p>
    <w:p w:rsidR="00000000" w:rsidRDefault="00F00673">
      <w:r>
        <w:tab/>
      </w:r>
      <w:r>
        <w:tab/>
        <w:t>});</w:t>
      </w:r>
    </w:p>
    <w:p w:rsidR="00000000" w:rsidRDefault="00F00673">
      <w:r>
        <w:tab/>
        <w:t>});</w:t>
      </w:r>
    </w:p>
    <w:p w:rsidR="00000000" w:rsidRDefault="00F00673">
      <w:r>
        <w:t>&lt;/script&gt;</w:t>
      </w:r>
    </w:p>
    <w:p w:rsidR="00000000" w:rsidRDefault="00F00673">
      <w:r>
        <w:t>&lt;!-- start-smooth-scrolling --&gt;</w:t>
      </w:r>
    </w:p>
    <w:p w:rsidR="00000000" w:rsidRDefault="00F00673">
      <w:r>
        <w:t>&lt;link rel="stylesheet" href="</w:t>
      </w:r>
      <w:r>
        <w:t>css/swipebox.css"&gt;</w:t>
      </w:r>
    </w:p>
    <w:p w:rsidR="00000000" w:rsidRDefault="00F00673">
      <w:r>
        <w:tab/>
      </w:r>
      <w:r>
        <w:tab/>
      </w:r>
      <w:r>
        <w:tab/>
      </w:r>
      <w:r>
        <w:tab/>
        <w:t xml:space="preserve">&lt;script src="js/jquery.swipebox.min.js"&gt;&lt;/script&gt; 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  <w:t>&lt;script type="text/javascript"&gt;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  <w:t>jQuery(function($) {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$(".swipebox").swipebox();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  <w:t>&lt;/script&gt;</w:t>
      </w:r>
    </w:p>
    <w:p w:rsidR="00000000" w:rsidRDefault="00F00673"/>
    <w:p w:rsidR="00000000" w:rsidRDefault="00F00673">
      <w:r>
        <w:t>&lt;!-- here stars scrolling icon --&gt;</w:t>
      </w:r>
    </w:p>
    <w:p w:rsidR="00000000" w:rsidRDefault="00F00673">
      <w:r>
        <w:tab/>
        <w:t>&lt;script type="text/jav</w:t>
      </w:r>
      <w:r>
        <w:t>ascript"&gt;</w:t>
      </w:r>
    </w:p>
    <w:p w:rsidR="00000000" w:rsidRDefault="00F00673">
      <w:r>
        <w:tab/>
      </w:r>
      <w:r>
        <w:tab/>
        <w:t>$(document).ready(function() {</w:t>
      </w:r>
    </w:p>
    <w:p w:rsidR="00000000" w:rsidRDefault="00F00673">
      <w:r>
        <w:tab/>
      </w:r>
      <w:r>
        <w:tab/>
      </w:r>
      <w:r>
        <w:tab/>
        <w:t>/*</w:t>
      </w:r>
    </w:p>
    <w:p w:rsidR="00000000" w:rsidRDefault="00F00673">
      <w:r>
        <w:tab/>
      </w:r>
      <w:r>
        <w:tab/>
      </w:r>
      <w:r>
        <w:tab/>
      </w:r>
      <w:r>
        <w:tab/>
        <w:t>var defaults = {</w:t>
      </w:r>
    </w:p>
    <w:p w:rsidR="00000000" w:rsidRDefault="00F00673">
      <w:r>
        <w:tab/>
      </w:r>
      <w:r>
        <w:tab/>
      </w:r>
      <w:r>
        <w:tab/>
      </w:r>
      <w:r>
        <w:tab/>
        <w:t>containerID: 'toTop', // fading element id</w:t>
      </w:r>
    </w:p>
    <w:p w:rsidR="00000000" w:rsidRDefault="00F00673">
      <w:r>
        <w:tab/>
      </w:r>
      <w:r>
        <w:tab/>
      </w:r>
      <w:r>
        <w:tab/>
      </w:r>
      <w:r>
        <w:tab/>
        <w:t>containerHoverID: 'toTopHover', // fading element hover id</w:t>
      </w:r>
    </w:p>
    <w:p w:rsidR="00000000" w:rsidRDefault="00F00673">
      <w:r>
        <w:tab/>
      </w:r>
      <w:r>
        <w:tab/>
      </w:r>
      <w:r>
        <w:tab/>
      </w:r>
      <w:r>
        <w:tab/>
        <w:t>scrollSpeed: 1200,</w:t>
      </w:r>
    </w:p>
    <w:p w:rsidR="00000000" w:rsidRDefault="00F00673">
      <w:r>
        <w:tab/>
      </w:r>
      <w:r>
        <w:tab/>
      </w:r>
      <w:r>
        <w:tab/>
      </w:r>
      <w:r>
        <w:tab/>
        <w:t xml:space="preserve">easingType: 'linear' </w:t>
      </w:r>
    </w:p>
    <w:p w:rsidR="00000000" w:rsidRDefault="00F00673">
      <w:r>
        <w:tab/>
      </w:r>
      <w:r>
        <w:tab/>
      </w:r>
      <w:r>
        <w:tab/>
      </w:r>
      <w:r>
        <w:tab/>
        <w:t>};</w:t>
      </w:r>
    </w:p>
    <w:p w:rsidR="00000000" w:rsidRDefault="00F00673">
      <w:r>
        <w:tab/>
      </w:r>
      <w:r>
        <w:tab/>
      </w:r>
      <w:r>
        <w:tab/>
        <w:t>*/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00000" w:rsidRDefault="00F00673">
      <w:r>
        <w:tab/>
      </w:r>
      <w:r>
        <w:tab/>
      </w:r>
      <w:r>
        <w:tab/>
        <w:t>$(</w:t>
      </w:r>
      <w:r>
        <w:t>).UItoTop({ easingType: 'easeOutQuart' });</w:t>
      </w:r>
    </w:p>
    <w:p w:rsidR="00000000" w:rsidRDefault="00F006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00000" w:rsidRDefault="00F00673">
      <w:r>
        <w:tab/>
      </w:r>
      <w:r>
        <w:tab/>
      </w:r>
      <w:r>
        <w:tab/>
        <w:t>});</w:t>
      </w:r>
    </w:p>
    <w:p w:rsidR="00000000" w:rsidRDefault="00F00673">
      <w:r>
        <w:tab/>
        <w:t>&lt;/script&gt;</w:t>
      </w:r>
    </w:p>
    <w:p w:rsidR="00000000" w:rsidRDefault="00F00673">
      <w:r>
        <w:t>&lt;!-- //here ends scrolling icon --&gt;</w:t>
      </w:r>
    </w:p>
    <w:p w:rsidR="00000000" w:rsidRDefault="00F00673"/>
    <w:p w:rsidR="00000000" w:rsidRDefault="00F00673">
      <w:r>
        <w:t>&lt;script type="text/javascript" src="js/bootstrap-3.1.1.min.js"&gt;&lt;/script&gt;</w:t>
      </w:r>
    </w:p>
    <w:p w:rsidR="00000000" w:rsidRDefault="00F00673"/>
    <w:p w:rsidR="00000000" w:rsidRDefault="00F00673"/>
    <w:p w:rsidR="00000000" w:rsidRDefault="00F00673">
      <w:r>
        <w:t>&lt;/body&gt;</w:t>
      </w:r>
    </w:p>
    <w:p w:rsidR="00000000" w:rsidRDefault="00F00673">
      <w:r>
        <w:t>&lt;/html&gt;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attachedTemplate r:id="rId1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9AC"/>
    <w:rsid w:val="001409AC"/>
    <w:rsid w:val="00F0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6F3A6-FB3C-4B16-8756-746E207D2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</Pages>
  <Words>1240</Words>
  <Characters>15063</Characters>
  <Application>Microsoft Office Word</Application>
  <DocSecurity>4</DocSecurity>
  <Lines>125</Lines>
  <Paragraphs>32</Paragraphs>
  <ScaleCrop>false</ScaleCrop>
  <Company/>
  <LinksUpToDate>false</LinksUpToDate>
  <CharactersWithSpaces>16271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2017-07-31T16:25:00Z</dcterms:created>
  <dcterms:modified xsi:type="dcterms:W3CDTF">2017-07-31T16:25:00Z</dcterms:modified>
</cp:coreProperties>
</file>